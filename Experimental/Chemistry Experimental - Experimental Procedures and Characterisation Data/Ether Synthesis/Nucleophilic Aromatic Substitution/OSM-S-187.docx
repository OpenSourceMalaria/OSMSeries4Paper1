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DC3" w:rsidRPr="00441DC3" w:rsidRDefault="00441DC3" w:rsidP="00441DC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41DC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4-(5-Phenethoxy-[1</w:t>
      </w:r>
      <w:proofErr w:type="gramStart"/>
      <w:r w:rsidRPr="00441DC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,2,4</w:t>
      </w:r>
      <w:proofErr w:type="gramEnd"/>
      <w:r w:rsidRPr="00441DC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]</w:t>
      </w:r>
      <w:proofErr w:type="spellStart"/>
      <w:r w:rsidRPr="00441DC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triazolo</w:t>
      </w:r>
      <w:proofErr w:type="spellEnd"/>
      <w:r w:rsidRPr="00441DC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[4,3-</w:t>
      </w:r>
      <w:r w:rsidRPr="00441DC3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a</w:t>
      </w:r>
      <w:r w:rsidRPr="00441DC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]pyrazin-3-yl)</w:t>
      </w:r>
      <w:proofErr w:type="spellStart"/>
      <w:r w:rsidRPr="00441DC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benzonitrile</w:t>
      </w:r>
      <w:proofErr w:type="spellEnd"/>
      <w:r w:rsidRPr="00441DC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,</w:t>
      </w:r>
      <w:r w:rsidRPr="00441DC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</w:t>
      </w:r>
      <w:r w:rsidRPr="00441D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OSM-S-187 </w:t>
      </w:r>
    </w:p>
    <w:p w:rsidR="00441DC3" w:rsidRPr="00441DC3" w:rsidRDefault="00441DC3" w:rsidP="00441DC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441DC3" w:rsidRPr="00441DC3" w:rsidRDefault="00441DC3" w:rsidP="00441DC3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41DC3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26518D3F" wp14:editId="21A46B73">
            <wp:extent cx="1397000" cy="1261745"/>
            <wp:effectExtent l="0" t="0" r="0" b="8255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C3" w:rsidRPr="00441DC3" w:rsidRDefault="00441DC3" w:rsidP="00441DC3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441DC3" w:rsidRPr="00441DC3" w:rsidRDefault="00441DC3" w:rsidP="00441DC3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u w:val="single"/>
          <w:lang w:val="en-AU"/>
        </w:rPr>
      </w:pP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 xml:space="preserve">Representative Example: </w:t>
      </w:r>
      <w:r w:rsidRPr="00441DC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u w:val="single"/>
          <w:shd w:val="clear" w:color="auto" w:fill="FFFFFF"/>
          <w:lang w:val="en-AU"/>
        </w:rPr>
        <w:t>http://malaria.ourexperiment.org/uri/662</w:t>
      </w:r>
    </w:p>
    <w:p w:rsidR="00441DC3" w:rsidRPr="00441DC3" w:rsidRDefault="00441DC3" w:rsidP="00441DC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441D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441D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OSM-S-219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(0.20 g, 0.78 </w:t>
      </w:r>
      <w:proofErr w:type="spellStart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2-phenethyl alcohol (0.12 mL, 0.12 g, 1.0 </w:t>
      </w:r>
      <w:proofErr w:type="spellStart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1.2 equiv.), KOH (0.15 g, 2.6 </w:t>
      </w:r>
      <w:proofErr w:type="spellStart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3.3 equiv.) and 18-crown-6 (20 mg, 80</w:t>
      </w:r>
      <w:r w:rsidRPr="00441D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μmol</w:t>
      </w:r>
      <w:proofErr w:type="spellEnd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0.10 equiv.); 40 ˚C, 1.5 h; purified by automated flash chromatography over silica (</w:t>
      </w:r>
      <w:proofErr w:type="spellStart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50–100% </w:t>
      </w:r>
      <w:proofErr w:type="spellStart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pale brown needles (85 mg, 32%); </w:t>
      </w:r>
      <w:proofErr w:type="spellStart"/>
      <w:r w:rsidRPr="00441D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441D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441DC3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142–143 ˚C; </w:t>
      </w:r>
      <w:r w:rsidRPr="00441D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3063, 2228, 1610, 1507, 1297</w:t>
      </w:r>
      <w:r w:rsidRPr="00441DC3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441D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441D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(400 MHz, DMSO-d</w:t>
      </w:r>
      <w:r w:rsidRPr="00441DC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7.19–7.18 (3H, m), 6.92–6.90 (2H, m), 4.54 (2H, t,  </w:t>
      </w:r>
      <w:r w:rsidRPr="00441DC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6.4), 2.89 (2H, t,  </w:t>
      </w:r>
      <w:r w:rsidRPr="00441DC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 6.4)</w:t>
      </w:r>
      <w:r w:rsidRPr="00441DC3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441D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441D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(101 MHz, DMSO-d</w:t>
      </w:r>
      <w:r w:rsidRPr="00441DC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δ: 147.6, 144.9, 143.9, 137.2, 134.9, 132.4, 131.5, 131.5, 128.7, 128.2, 126.4, 118.6, 112.2, 109.3, 71.1, 33.7</w:t>
      </w:r>
      <w:r w:rsidRPr="00441DC3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441DC3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441DC3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(APCI+) 342 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[M+H]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441D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(APCI+) found 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342.13477 </w:t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[M+H]</w:t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C</w:t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softHyphen/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softHyphen/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softHyphen/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softHyphen/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>20</w:t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H</w:t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>16</w:t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N</w:t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>5</w:t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O</w:t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441D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41D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342.13494</w:t>
      </w:r>
      <w:r w:rsidRPr="00441DC3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441DC3" w:rsidRPr="00441DC3" w:rsidRDefault="00441DC3" w:rsidP="00441DC3">
      <w:pPr>
        <w:spacing w:line="360" w:lineRule="auto"/>
        <w:ind w:firstLine="720"/>
        <w:mirrorIndents w:val="0"/>
        <w:jc w:val="left"/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</w:pPr>
      <w:r w:rsidRPr="00441DC3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N#CC(C=C1</w:t>
      </w:r>
      <w:proofErr w:type="gramStart"/>
      <w:r w:rsidRPr="00441DC3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)=</w:t>
      </w:r>
      <w:proofErr w:type="gramEnd"/>
      <w:r w:rsidRPr="00441DC3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CC=C1C2=NN=C3C=NC=C(OCCC4=CC=CC=C4)N32</w:t>
      </w:r>
    </w:p>
    <w:p w:rsidR="00441DC3" w:rsidRPr="00441DC3" w:rsidRDefault="00441DC3" w:rsidP="00441DC3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41DC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InChI=1S/C20H15N5O/c21-12-16-6-8-17(9-7-16)20-24-23-18-13-22-14-19(25(18)20)26-11-10-15-4-2-1-3-5-15/h1-9</w:t>
      </w:r>
      <w:proofErr w:type="gramStart"/>
      <w:r w:rsidRPr="00441DC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,13</w:t>
      </w:r>
      <w:proofErr w:type="gramEnd"/>
      <w:r w:rsidRPr="00441DC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-14H,10-11H2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C3"/>
    <w:rsid w:val="002E408A"/>
    <w:rsid w:val="00326A75"/>
    <w:rsid w:val="003604C6"/>
    <w:rsid w:val="0037323D"/>
    <w:rsid w:val="003D5DE5"/>
    <w:rsid w:val="00441DC3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C3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C3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2017-08-15T03:39:00Z</dcterms:created>
  <dcterms:modified xsi:type="dcterms:W3CDTF">2017-08-15T03:39:00Z</dcterms:modified>
</cp:coreProperties>
</file>